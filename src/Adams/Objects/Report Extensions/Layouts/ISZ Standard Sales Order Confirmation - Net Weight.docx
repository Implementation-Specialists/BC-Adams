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54" w:type="pct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9"/>
        <w:gridCol w:w="4173"/>
      </w:tblGrid>
      <w:tr w:rsidR="00676789" w14:paraId="65783826" w14:textId="77777777" w:rsidTr="00D2216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3002" w:type="pct"/>
              </w:tcPr>
              <w:p w14:paraId="5CF738A7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1998" w:type="pct"/>
              </w:tcPr>
              <w:p w14:paraId="1345526F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2C36D481" w14:textId="77777777" w:rsidTr="00D22169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3002" w:type="pct"/>
              </w:tcPr>
              <w:p w14:paraId="500F031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1998" w:type="pct"/>
              </w:tcPr>
              <w:p w14:paraId="6AF74C4B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3F840F5B" w14:textId="77777777" w:rsidTr="00D22169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3002" w:type="pct"/>
              </w:tcPr>
              <w:p w14:paraId="4E832B0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1998" w:type="pct"/>
              </w:tcPr>
              <w:p w14:paraId="1917C242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37A76D30" w14:textId="77777777" w:rsidTr="00D22169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3002" w:type="pct"/>
              </w:tcPr>
              <w:p w14:paraId="484DE46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1998" w:type="pct"/>
              </w:tcPr>
              <w:p w14:paraId="6F415003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38E5F840" w14:textId="77777777" w:rsidTr="00D22169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3002" w:type="pct"/>
              </w:tcPr>
              <w:p w14:paraId="2D14AC12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1998" w:type="pct"/>
              </w:tcPr>
              <w:p w14:paraId="0D19FC05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5AE95D01" w14:textId="77777777" w:rsidTr="00D22169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3002" w:type="pct"/>
              </w:tcPr>
              <w:p w14:paraId="69717E13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1998" w:type="pct"/>
              </w:tcPr>
              <w:p w14:paraId="41FE7C0A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4E0E580D" w14:textId="77777777" w:rsidTr="00D22169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3002" w:type="pct"/>
              </w:tcPr>
              <w:p w14:paraId="45A1D33E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1998" w:type="pct"/>
          </w:tcPr>
          <w:p w14:paraId="6C31D03B" w14:textId="77777777" w:rsidR="00676789" w:rsidRPr="00456AFC" w:rsidRDefault="00000000" w:rsidP="0067678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6D0AD97F" w14:textId="77777777" w:rsidTr="00D22169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3002" w:type="pct"/>
              </w:tcPr>
              <w:p w14:paraId="1754C4D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1998" w:type="pct"/>
          </w:tcPr>
          <w:p w14:paraId="2A111978" w14:textId="77777777" w:rsidR="00676789" w:rsidRPr="00456AFC" w:rsidRDefault="00676789" w:rsidP="00676789">
            <w:pPr>
              <w:pStyle w:val="NoSpacing"/>
              <w:jc w:val="right"/>
            </w:pPr>
          </w:p>
        </w:tc>
      </w:tr>
    </w:tbl>
    <w:p w14:paraId="5446D339" w14:textId="77777777" w:rsidR="00245B0E" w:rsidRPr="00675FB4" w:rsidRDefault="00245B0E" w:rsidP="00E33456">
      <w:pPr>
        <w:pStyle w:val="NoSpacing"/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731"/>
        <w:gridCol w:w="2552"/>
        <w:gridCol w:w="2551"/>
        <w:gridCol w:w="2552"/>
      </w:tblGrid>
      <w:tr w:rsidR="00676789" w14:paraId="47B7912E" w14:textId="77777777" w:rsidTr="00D22169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731" w:type="dxa"/>
              </w:tcPr>
              <w:p w14:paraId="3C2215BD" w14:textId="577EA61B" w:rsidR="00676789" w:rsidRDefault="00883D03" w:rsidP="008350A8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14:paraId="02A8B9F2" w14:textId="77777777" w:rsidR="00676789" w:rsidRDefault="00EB3EDD" w:rsidP="008350A8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14:paraId="1DF23AEE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70CB70E9" w14:textId="77777777" w:rsidR="00676789" w:rsidRDefault="00CF4F6E" w:rsidP="008350A8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0245A3B6" w14:textId="77777777" w:rsidTr="00D22169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731" w:type="dxa"/>
              </w:tcPr>
              <w:p w14:paraId="68497956" w14:textId="022AD79D" w:rsidR="00676789" w:rsidRDefault="00883D03" w:rsidP="008350A8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14:paraId="65C0BA19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14:paraId="2DB03377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5BB322A9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 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14:paraId="44A62953" w14:textId="77777777" w:rsidR="006D0C35" w:rsidRDefault="006D0C35" w:rsidP="00E40D28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358C3570" w14:textId="77777777" w:rsidR="00676789" w:rsidRPr="00E33456" w:rsidRDefault="00676789" w:rsidP="00676789"/>
    <w:tbl>
      <w:tblPr>
        <w:tblStyle w:val="TableGrid"/>
        <w:tblW w:w="103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34"/>
        <w:gridCol w:w="2196"/>
        <w:gridCol w:w="1080"/>
        <w:gridCol w:w="810"/>
        <w:gridCol w:w="900"/>
        <w:gridCol w:w="450"/>
        <w:gridCol w:w="990"/>
        <w:gridCol w:w="540"/>
        <w:gridCol w:w="720"/>
        <w:gridCol w:w="1530"/>
      </w:tblGrid>
      <w:tr w:rsidR="005E6787" w:rsidRPr="008350A8" w14:paraId="6C869E6D" w14:textId="77777777" w:rsidTr="00D311C5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113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5E6787" w:rsidRPr="008350A8" w:rsidRDefault="005E6787" w:rsidP="008350A8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tc>
          <w:tcPr>
            <w:tcW w:w="2196" w:type="dxa"/>
            <w:tcBorders>
              <w:bottom w:val="single" w:sz="4" w:space="0" w:color="auto"/>
            </w:tcBorders>
            <w:vAlign w:val="bottom"/>
          </w:tcPr>
          <w:p w14:paraId="74330332" w14:textId="0AE3ADDB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Quantity_Line_Lbl"/>
            <w:tag w:val="#Nav: Standard_Sales_Order_Conf/1305"/>
            <w:id w:val="616415257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90E2F8E" w:rsidR="005E6787" w:rsidRPr="008350A8" w:rsidRDefault="00E40D28" w:rsidP="008350A8">
                <w:pPr>
                  <w:pStyle w:val="Heading1"/>
                  <w:jc w:val="right"/>
                </w:pPr>
                <w:proofErr w:type="spellStart"/>
                <w:r>
                  <w:t>Quantity_Line_Lbl</w:t>
                </w:r>
                <w:proofErr w:type="spellEnd"/>
              </w:p>
            </w:tc>
          </w:sdtContent>
        </w:sdt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BFB6620" w14:textId="77777777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350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sdt>
          <w:sdtPr>
            <w:alias w:val="#Nav: /Labels/ISZ_NetWeightLbl"/>
            <w:tag w:val="#Nav: Standard_Sales_Order_Conf/1305"/>
            <w:id w:val="23012872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Labels[1]/ns0:ISZ_NetWeightLbl[1]" w:storeItemID="{2DA5746E-6ABF-42A4-90FC-585FB18B9C76}"/>
            <w:text/>
          </w:sdtPr>
          <w:sdtContent>
            <w:tc>
              <w:tcPr>
                <w:tcW w:w="990" w:type="dxa"/>
                <w:tcBorders>
                  <w:bottom w:val="single" w:sz="4" w:space="0" w:color="auto"/>
                </w:tcBorders>
                <w:vAlign w:val="bottom"/>
              </w:tcPr>
              <w:p w14:paraId="5572ED28" w14:textId="3EBA5B5D" w:rsidR="005E6787" w:rsidRPr="008350A8" w:rsidRDefault="005E6787" w:rsidP="00D311C5">
                <w:pPr>
                  <w:pStyle w:val="Heading1"/>
                  <w:jc w:val="right"/>
                </w:pPr>
                <w:proofErr w:type="spellStart"/>
                <w:r>
                  <w:t>ISZ_NetWeightLbl</w:t>
                </w:r>
                <w:proofErr w:type="spellEnd"/>
              </w:p>
            </w:tc>
          </w:sdtContent>
        </w:sdt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38893281" w14:textId="22FCC088" w:rsidR="005E6787" w:rsidRPr="008350A8" w:rsidRDefault="005E6787" w:rsidP="008350A8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20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530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5E6787" w:rsidRPr="008350A8" w:rsidRDefault="005E6787" w:rsidP="008350A8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5E6787" w:rsidRPr="008350A8" w14:paraId="29AEC295" w14:textId="77777777" w:rsidTr="00D311C5">
        <w:trPr>
          <w:trHeight w:val="182"/>
        </w:trPr>
        <w:tc>
          <w:tcPr>
            <w:tcW w:w="1134" w:type="dxa"/>
            <w:tcBorders>
              <w:top w:val="single" w:sz="4" w:space="0" w:color="auto"/>
            </w:tcBorders>
          </w:tcPr>
          <w:p w14:paraId="03789EA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56B4B9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40321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9CF038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15C679E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3E490E6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A4061EB" w14:textId="350109DF" w:rsidR="005E6787" w:rsidRPr="008350A8" w:rsidRDefault="005E6787" w:rsidP="008350A8">
            <w:pPr>
              <w:pStyle w:val="NoSpacing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2F978F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696217D8" w14:textId="77777777" w:rsidTr="00D311C5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9F3E0529F60D428A91A7808B1242F250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1134" w:type="dxa"/>
                      </w:tcPr>
                      <w:p w14:paraId="306BAA38" w14:textId="77777777" w:rsidR="005E6787" w:rsidRPr="008350A8" w:rsidRDefault="005E6787" w:rsidP="00E40D28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A61DA9FE13734B6EBD629D739C6AC0D9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196" w:type="dxa"/>
                      </w:tcPr>
                      <w:p w14:paraId="2D6DE2E3" w14:textId="77777777" w:rsidR="005E6787" w:rsidRPr="008350A8" w:rsidRDefault="005E6787" w:rsidP="00E40D28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E83BD4FA133048BA9CEA700A8BDEEF1B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6BA5EF4F" w14:textId="77777777" w:rsidR="005E6787" w:rsidRPr="008350A8" w:rsidRDefault="005E6787" w:rsidP="00E40D28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FC66294DC1C549DA81894F6760D6FC78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810" w:type="dxa"/>
                      </w:tcPr>
                      <w:p w14:paraId="57DAA987" w14:textId="77777777" w:rsidR="005E6787" w:rsidRPr="008350A8" w:rsidRDefault="005E6787" w:rsidP="00E40D28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DD1B144FFBC9459D90A72D131BC3A659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350" w:type="dxa"/>
                        <w:gridSpan w:val="2"/>
                      </w:tcPr>
                      <w:p w14:paraId="7AA67562" w14:textId="77777777" w:rsidR="005E6787" w:rsidRPr="008350A8" w:rsidRDefault="005E6787" w:rsidP="00E40D28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ISZ_NetWeight_Line"/>
                    <w:tag w:val="#Nav: Standard_Sales_Order_Conf/1305"/>
                    <w:id w:val="660974311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ISZ_NetWeight_Line[1]" w:storeItemID="{2DA5746E-6ABF-42A4-90FC-585FB18B9C76}"/>
                    <w:text/>
                  </w:sdtPr>
                  <w:sdtContent>
                    <w:tc>
                      <w:tcPr>
                        <w:tcW w:w="990" w:type="dxa"/>
                      </w:tcPr>
                      <w:p w14:paraId="378B9CC3" w14:textId="0B4BE761" w:rsidR="005E6787" w:rsidRDefault="005E6787" w:rsidP="00E40D28">
                        <w:pPr>
                          <w:jc w:val="right"/>
                        </w:pPr>
                        <w:proofErr w:type="spellStart"/>
                        <w:r>
                          <w:t>ISZ_NetWeight_Line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520B8FE6C24C4E90AC5F8F27D3AD06C1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540" w:type="dxa"/>
                      </w:tcPr>
                      <w:p w14:paraId="5EF22C88" w14:textId="729775B5" w:rsidR="005E6787" w:rsidRPr="008350A8" w:rsidRDefault="005E6787" w:rsidP="00E40D28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8C449F185BBC48D4AEA5650325B13DC5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20" w:type="dxa"/>
                      </w:tcPr>
                      <w:p w14:paraId="0BA34808" w14:textId="77777777" w:rsidR="005E6787" w:rsidRPr="008350A8" w:rsidRDefault="005E6787" w:rsidP="00E40D28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291C1193DC6145F9AB567C9BE0E565FC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530" w:type="dxa"/>
                        <w:tcMar>
                          <w:right w:w="0" w:type="dxa"/>
                        </w:tcMar>
                      </w:tcPr>
                      <w:p w14:paraId="120F2098" w14:textId="77777777" w:rsidR="005E6787" w:rsidRPr="008350A8" w:rsidRDefault="005E6787" w:rsidP="00E40D28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587973AE" w14:textId="77777777" w:rsidTr="00D311C5">
        <w:trPr>
          <w:trHeight w:val="227"/>
        </w:trPr>
        <w:tc>
          <w:tcPr>
            <w:tcW w:w="1134" w:type="dxa"/>
          </w:tcPr>
          <w:p w14:paraId="7339B53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196" w:type="dxa"/>
          </w:tcPr>
          <w:p w14:paraId="07EB34CA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80" w:type="dxa"/>
          </w:tcPr>
          <w:p w14:paraId="6554E972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10" w:type="dxa"/>
          </w:tcPr>
          <w:p w14:paraId="058C9FDF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EDDDF3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90" w:type="dxa"/>
          </w:tcPr>
          <w:p w14:paraId="48B1843B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540" w:type="dxa"/>
          </w:tcPr>
          <w:p w14:paraId="20CA0DF7" w14:textId="0209AFFF" w:rsidR="005E6787" w:rsidRPr="008350A8" w:rsidRDefault="005E6787" w:rsidP="008350A8">
            <w:pPr>
              <w:pStyle w:val="NoSpacing"/>
            </w:pPr>
          </w:p>
        </w:tc>
        <w:tc>
          <w:tcPr>
            <w:tcW w:w="720" w:type="dxa"/>
          </w:tcPr>
          <w:p w14:paraId="0286784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530" w:type="dxa"/>
            <w:tcMar>
              <w:right w:w="0" w:type="dxa"/>
            </w:tcMar>
          </w:tcPr>
          <w:p w14:paraId="7BC1E4F5" w14:textId="77777777" w:rsidR="005E6787" w:rsidRPr="008350A8" w:rsidRDefault="005E6787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99A958B4169941E0B28CAD9A046852FB"/>
              </w:placeholder>
              <w15:repeatingSectionItem/>
            </w:sdtPr>
            <w:sdtContent>
              <w:tr w:rsidR="005E6787" w:rsidRPr="008350A8" w14:paraId="3E064951" w14:textId="77777777" w:rsidTr="00D311C5">
                <w:trPr>
                  <w:trHeight w:val="227"/>
                </w:trPr>
                <w:tc>
                  <w:tcPr>
                    <w:tcW w:w="1134" w:type="dxa"/>
                  </w:tcPr>
                  <w:p w14:paraId="4657C189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2196" w:type="dxa"/>
                  </w:tcPr>
                  <w:p w14:paraId="2FA8911E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14:paraId="70D3F866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14:paraId="0EED4C5B" w14:textId="77777777" w:rsidR="005E6787" w:rsidRPr="008350A8" w:rsidRDefault="005E6787" w:rsidP="008350A8">
                    <w:pPr>
                      <w:pStyle w:val="NoSpacing"/>
                    </w:pPr>
                  </w:p>
                </w:tc>
                <w:tc>
                  <w:tcPr>
                    <w:tcW w:w="900" w:type="dxa"/>
                  </w:tcPr>
                  <w:p w14:paraId="48529442" w14:textId="77777777" w:rsidR="005E6787" w:rsidRDefault="005E6787" w:rsidP="005E678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2700" w:type="dxa"/>
                        <w:gridSpan w:val="4"/>
                      </w:tcPr>
                      <w:p w14:paraId="4096F6BB" w14:textId="5D2AA6EC" w:rsidR="005E6787" w:rsidRPr="008350A8" w:rsidRDefault="005E6787" w:rsidP="00E40D28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41A630276B3E4889A445DCEF6E938CF4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530" w:type="dxa"/>
                        <w:tcMar>
                          <w:right w:w="0" w:type="dxa"/>
                        </w:tcMar>
                      </w:tcPr>
                      <w:p w14:paraId="7A843C32" w14:textId="77777777" w:rsidR="005E6787" w:rsidRPr="008350A8" w:rsidRDefault="005E6787" w:rsidP="00E40D28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E6787" w:rsidRPr="008350A8" w14:paraId="01ECE48E" w14:textId="77777777" w:rsidTr="00D311C5">
        <w:trPr>
          <w:trHeight w:val="113"/>
        </w:trPr>
        <w:tc>
          <w:tcPr>
            <w:tcW w:w="1134" w:type="dxa"/>
          </w:tcPr>
          <w:p w14:paraId="12378BB5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196" w:type="dxa"/>
          </w:tcPr>
          <w:p w14:paraId="77F76C1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80" w:type="dxa"/>
          </w:tcPr>
          <w:p w14:paraId="69FA267C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10" w:type="dxa"/>
          </w:tcPr>
          <w:p w14:paraId="3CA3608D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</w:tcPr>
          <w:p w14:paraId="00D306DE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700" w:type="dxa"/>
            <w:gridSpan w:val="4"/>
          </w:tcPr>
          <w:p w14:paraId="62BBE493" w14:textId="230E90BA" w:rsidR="005E6787" w:rsidRPr="008350A8" w:rsidRDefault="005E6787" w:rsidP="008350A8">
            <w:pPr>
              <w:pStyle w:val="NoSpacing"/>
            </w:pPr>
          </w:p>
        </w:tc>
        <w:tc>
          <w:tcPr>
            <w:tcW w:w="1530" w:type="dxa"/>
            <w:tcMar>
              <w:right w:w="0" w:type="dxa"/>
            </w:tcMar>
          </w:tcPr>
          <w:p w14:paraId="5D3CD60F" w14:textId="77777777" w:rsidR="005E6787" w:rsidRPr="008350A8" w:rsidRDefault="005E6787" w:rsidP="008350A8">
            <w:pPr>
              <w:pStyle w:val="NoSpacing"/>
            </w:pPr>
          </w:p>
        </w:tc>
      </w:tr>
      <w:tr w:rsidR="005E6787" w:rsidRPr="008350A8" w14:paraId="772759AA" w14:textId="77777777" w:rsidTr="00D311C5">
        <w:trPr>
          <w:trHeight w:val="227"/>
        </w:trPr>
        <w:tc>
          <w:tcPr>
            <w:tcW w:w="1134" w:type="dxa"/>
          </w:tcPr>
          <w:p w14:paraId="7808CCA9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2196" w:type="dxa"/>
          </w:tcPr>
          <w:p w14:paraId="04A06EA1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1080" w:type="dxa"/>
          </w:tcPr>
          <w:p w14:paraId="19C0CB04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810" w:type="dxa"/>
          </w:tcPr>
          <w:p w14:paraId="14391898" w14:textId="77777777" w:rsidR="005E6787" w:rsidRPr="008350A8" w:rsidRDefault="005E6787" w:rsidP="008350A8">
            <w:pPr>
              <w:pStyle w:val="NoSpacing"/>
            </w:pPr>
          </w:p>
        </w:tc>
        <w:tc>
          <w:tcPr>
            <w:tcW w:w="900" w:type="dxa"/>
          </w:tcPr>
          <w:p w14:paraId="36766509" w14:textId="77777777" w:rsidR="005E6787" w:rsidRDefault="005E6787" w:rsidP="008350A8">
            <w:pPr>
              <w:pStyle w:val="NoSpacing"/>
              <w:rPr>
                <w:rStyle w:val="Strong"/>
              </w:rPr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2700" w:type="dxa"/>
                <w:gridSpan w:val="4"/>
                <w:tcBorders>
                  <w:bottom w:val="single" w:sz="4" w:space="0" w:color="auto"/>
                </w:tcBorders>
              </w:tcPr>
              <w:p w14:paraId="6D714546" w14:textId="3ABB1737" w:rsidR="005E6787" w:rsidRPr="008350A8" w:rsidRDefault="005E6787" w:rsidP="008350A8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41A630276B3E4889A445DCEF6E938CF4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530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5E6787" w:rsidRPr="008350A8" w:rsidRDefault="005E6787" w:rsidP="00826088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3BA7BB1B" w14:textId="7EB410DD" w:rsidR="008350A8" w:rsidRPr="00675FB4" w:rsidRDefault="00E40D28" w:rsidP="00676789">
      <w:pPr>
        <w:rPr>
          <w:sz w:val="12"/>
          <w:szCs w:val="12"/>
        </w:rPr>
      </w:pPr>
      <w:r w:rsidRPr="00E40D28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7F348" wp14:editId="58FA93C8">
                <wp:simplePos x="0" y="0"/>
                <wp:positionH relativeFrom="column">
                  <wp:posOffset>-648970</wp:posOffset>
                </wp:positionH>
                <wp:positionV relativeFrom="page">
                  <wp:posOffset>8576945</wp:posOffset>
                </wp:positionV>
                <wp:extent cx="7662672" cy="1033272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2672" cy="1033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4DC4" w14:textId="166C2953" w:rsidR="00E40D28" w:rsidRDefault="00E40D28"/>
                          <w:tbl>
                            <w:tblPr>
                              <w:tblStyle w:val="TableGrid"/>
                              <w:tblW w:w="1035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28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10"/>
                              <w:gridCol w:w="2610"/>
                              <w:gridCol w:w="2430"/>
                            </w:tblGrid>
                            <w:tr w:rsidR="00E40D28" w14:paraId="420349A1" w14:textId="77777777" w:rsidTr="00E40D28">
                              <w:tc>
                                <w:tcPr>
                                  <w:tcW w:w="5310" w:type="dxa"/>
                                  <w:tcMar>
                                    <w:right w:w="0" w:type="dxa"/>
                                  </w:tcMar>
                                </w:tcPr>
                                <w:p w14:paraId="557F071B" w14:textId="77777777" w:rsidR="00E40D28" w:rsidRDefault="00E40D28" w:rsidP="00E40D28"/>
                              </w:tc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alias w:val="#Nav: /Labels/ISZ_TotalNetWeightLbl"/>
                                  <w:tag w:val="#Nav: Standard_Sales_Order_Conf/1305"/>
                                  <w:id w:val="-757217635"/>
                                  <w:placeholder>
                                    <w:docPart w:val="101CDEFBA84145F4BC67941F242DEA40"/>
                                  </w:placeholder>
                                  <w:dataBinding w:prefixMappings="xmlns:ns0='urn:microsoft-dynamics-nav/reports/Standard_Sales_Order_Conf/1305/'" w:xpath="/ns0:NavWordReportXmlPart[1]/ns0:Labels[1]/ns0:ISZ_TotalNetWeightLbl[1]" w:storeItemID="{2DA5746E-6ABF-42A4-90FC-585FB18B9C76}"/>
                                  <w:text/>
                                </w:sdtPr>
                                <w:sdtContent>
                                  <w:tc>
                                    <w:tcPr>
                                      <w:tcW w:w="2610" w:type="dxa"/>
                                    </w:tcPr>
                                    <w:p w14:paraId="05408BC7" w14:textId="77777777" w:rsidR="00E40D28" w:rsidRDefault="00E40D28" w:rsidP="00E40D28">
                                      <w:pPr>
                                        <w:jc w:val="right"/>
                                      </w:pPr>
                                      <w:proofErr w:type="spellStart"/>
                                      <w:r w:rsidRPr="006409AE">
                                        <w:rPr>
                                          <w:b/>
                                          <w:bCs/>
                                        </w:rPr>
                                        <w:t>ISZ_TotalNetWeightLbl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Header/Totals/ISZ_Total_Net_Weight"/>
                                  <w:tag w:val="#Nav: Standard_Sales_Order_Conf/1305"/>
                                  <w:id w:val="-1148280634"/>
                                  <w:placeholder>
                                    <w:docPart w:val="101CDEFBA84145F4BC67941F242DEA40"/>
                                  </w:placeholder>
                                  <w:dataBinding w:prefixMappings="xmlns:ns0='urn:microsoft-dynamics-nav/reports/Standard_Sales_Order_Conf/1305/'" w:xpath="/ns0:NavWordReportXmlPart[1]/ns0:Header[1]/ns0:Totals[1]/ns0:ISZ_Total_Net_Weight[1]" w:storeItemID="{2DA5746E-6ABF-42A4-90FC-585FB18B9C76}"/>
                                  <w:text/>
                                </w:sdtPr>
                                <w:sdtContent>
                                  <w:tc>
                                    <w:tcPr>
                                      <w:tcW w:w="2430" w:type="dxa"/>
                                    </w:tcPr>
                                    <w:p w14:paraId="183EF32A" w14:textId="77777777" w:rsidR="00E40D28" w:rsidRDefault="00E40D28" w:rsidP="00E40D28">
                                      <w:pPr>
                                        <w:jc w:val="right"/>
                                      </w:pPr>
                                      <w:proofErr w:type="spellStart"/>
                                      <w:r>
                                        <w:t>ISZ_Total_Net_Weight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16498F34" w14:textId="65C01ED8" w:rsidR="00E40D28" w:rsidRDefault="00E40D28" w:rsidP="00E40D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7F3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1pt;margin-top:675.35pt;width:603.35pt;height:8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" stroked="f">
                <v:textbox>
                  <w:txbxContent>
                    <w:p w14:paraId="07474DC4" w14:textId="166C2953" w:rsidR="00E40D28" w:rsidRDefault="00E40D28"/>
                    <w:tbl>
                      <w:tblPr>
                        <w:tblStyle w:val="TableGrid"/>
                        <w:tblW w:w="10350" w:type="dxa"/>
                        <w:tblInd w:w="7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28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10"/>
                        <w:gridCol w:w="2610"/>
                        <w:gridCol w:w="2430"/>
                      </w:tblGrid>
                      <w:tr w:rsidR="00E40D28" w14:paraId="420349A1" w14:textId="77777777" w:rsidTr="00E40D28">
                        <w:tc>
                          <w:tcPr>
                            <w:tcW w:w="5310" w:type="dxa"/>
                            <w:tcMar>
                              <w:right w:w="0" w:type="dxa"/>
                            </w:tcMar>
                          </w:tcPr>
                          <w:p w14:paraId="557F071B" w14:textId="77777777" w:rsidR="00E40D28" w:rsidRDefault="00E40D28" w:rsidP="00E40D28"/>
                        </w:tc>
                        <w:sdt>
                          <w:sdtPr>
                            <w:rPr>
                              <w:b/>
                              <w:bCs/>
                            </w:rPr>
                            <w:alias w:val="#Nav: /Labels/ISZ_TotalNetWeightLbl"/>
                            <w:tag w:val="#Nav: Standard_Sales_Order_Conf/1305"/>
                            <w:id w:val="-757217635"/>
                            <w:placeholder>
                              <w:docPart w:val="101CDEFBA84145F4BC67941F242DEA40"/>
                            </w:placeholder>
                            <w:dataBinding w:prefixMappings="xmlns:ns0='urn:microsoft-dynamics-nav/reports/Standard_Sales_Order_Conf/1305/'" w:xpath="/ns0:NavWordReportXmlPart[1]/ns0:Labels[1]/ns0:ISZ_TotalNetWeightLbl[1]" w:storeItemID="{2DA5746E-6ABF-42A4-90FC-585FB18B9C76}"/>
                            <w:text/>
                          </w:sdtPr>
                          <w:sdtContent>
                            <w:tc>
                              <w:tcPr>
                                <w:tcW w:w="2610" w:type="dxa"/>
                              </w:tcPr>
                              <w:p w14:paraId="05408BC7" w14:textId="77777777" w:rsidR="00E40D28" w:rsidRDefault="00E40D28" w:rsidP="00E40D28">
                                <w:pPr>
                                  <w:jc w:val="right"/>
                                </w:pPr>
                                <w:proofErr w:type="spellStart"/>
                                <w:r w:rsidRPr="006409AE">
                                  <w:rPr>
                                    <w:b/>
                                    <w:bCs/>
                                  </w:rPr>
                                  <w:t>ISZ_TotalNetWeightLbl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Totals/ISZ_Total_Net_Weight"/>
                            <w:tag w:val="#Nav: Standard_Sales_Order_Conf/1305"/>
                            <w:id w:val="-1148280634"/>
                            <w:placeholder>
                              <w:docPart w:val="101CDEFBA84145F4BC67941F242DEA40"/>
                            </w:placeholder>
                            <w:dataBinding w:prefixMappings="xmlns:ns0='urn:microsoft-dynamics-nav/reports/Standard_Sales_Order_Conf/1305/'" w:xpath="/ns0:NavWordReportXmlPart[1]/ns0:Header[1]/ns0:Totals[1]/ns0:ISZ_Total_Net_Weight[1]" w:storeItemID="{2DA5746E-6ABF-42A4-90FC-585FB18B9C76}"/>
                            <w:text/>
                          </w:sdtPr>
                          <w:sdtContent>
                            <w:tc>
                              <w:tcPr>
                                <w:tcW w:w="2430" w:type="dxa"/>
                              </w:tcPr>
                              <w:p w14:paraId="183EF32A" w14:textId="77777777" w:rsidR="00E40D28" w:rsidRDefault="00E40D28" w:rsidP="00E40D28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ISZ_Total_Net_Weight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tbl>
                    <w:p w14:paraId="16498F34" w14:textId="65C01ED8" w:rsidR="00E40D28" w:rsidRDefault="00E40D28" w:rsidP="00E40D28"/>
                  </w:txbxContent>
                </v:textbox>
                <w10:wrap type="square" anchory="page"/>
              </v:shape>
            </w:pict>
          </mc:Fallback>
        </mc:AlternateContent>
      </w:r>
    </w:p>
    <w:sectPr w:rsidR="008350A8" w:rsidRPr="00675FB4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9BF9A" w14:textId="77777777" w:rsidR="00C33CD3" w:rsidRDefault="00C33CD3" w:rsidP="00E40C63">
      <w:pPr>
        <w:spacing w:after="0"/>
      </w:pPr>
      <w:r>
        <w:separator/>
      </w:r>
    </w:p>
  </w:endnote>
  <w:endnote w:type="continuationSeparator" w:id="0">
    <w:p w14:paraId="04DA729E" w14:textId="77777777" w:rsidR="00C33CD3" w:rsidRDefault="00C33CD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446A1" w14:textId="77777777" w:rsidR="00E40D28" w:rsidRDefault="00E4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720E65DB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7E894" w14:textId="77777777" w:rsidR="00E40D28" w:rsidRDefault="00E4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2E5D8" w14:textId="77777777" w:rsidR="00C33CD3" w:rsidRDefault="00C33CD3" w:rsidP="00E40C63">
      <w:pPr>
        <w:spacing w:after="0"/>
      </w:pPr>
      <w:r>
        <w:separator/>
      </w:r>
    </w:p>
  </w:footnote>
  <w:footnote w:type="continuationSeparator" w:id="0">
    <w:p w14:paraId="4117CC39" w14:textId="77777777" w:rsidR="00C33CD3" w:rsidRDefault="00C33CD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5684" w14:textId="77777777" w:rsidR="00E40D28" w:rsidRDefault="00E4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332A035" w14:textId="77777777" w:rsidTr="008E766D">
      <w:tc>
        <w:tcPr>
          <w:tcW w:w="5098" w:type="dxa"/>
        </w:tcPr>
        <w:p w14:paraId="5F2959A8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77777777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6B3F82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14:paraId="780A6B80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42CB1006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78"/>
      <w:gridCol w:w="5098"/>
    </w:tblGrid>
    <w:tr w:rsidR="002F2688" w14:paraId="5231C329" w14:textId="77777777" w:rsidTr="00D22169">
      <w:tc>
        <w:tcPr>
          <w:tcW w:w="5278" w:type="dxa"/>
        </w:tcPr>
        <w:p w14:paraId="6F9F9539" w14:textId="4FF8321C" w:rsidR="002F2688" w:rsidRPr="0026269B" w:rsidRDefault="00000000" w:rsidP="002F2688">
          <w:pPr>
            <w:pStyle w:val="Title"/>
          </w:pPr>
          <w:sdt>
            <w:sdtPr>
              <w:alias w:val="#Nav: /Labels/ISZ_PickTicketLbl"/>
              <w:tag w:val="#Nav: Standard_Sales_Order_Conf/1305"/>
              <w:id w:val="-1983831578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Labels[1]/ns0:ISZ_PickTicketLbl[1]" w:storeItemID="{2DA5746E-6ABF-42A4-90FC-585FB18B9C76}"/>
              <w:text/>
            </w:sdtPr>
            <w:sdtContent>
              <w:proofErr w:type="spellStart"/>
              <w:r w:rsidR="006F529B">
                <w:t>ISZ_PickTicketLbl</w:t>
              </w:r>
              <w:proofErr w:type="spellEnd"/>
            </w:sdtContent>
          </w:sdt>
          <w:r w:rsidR="00F960C1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000000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14:paraId="10B03018" w14:textId="77777777" w:rsidR="002F2688" w:rsidRDefault="002F2688" w:rsidP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947254189" name="Picture 19472541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66D1DF98" w14:textId="1C7BAF13" w:rsidR="00E40D28" w:rsidRDefault="00E4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64C7"/>
    <w:rsid w:val="00032E69"/>
    <w:rsid w:val="000357EB"/>
    <w:rsid w:val="00070EE8"/>
    <w:rsid w:val="00074151"/>
    <w:rsid w:val="000844A3"/>
    <w:rsid w:val="00087289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5583"/>
    <w:rsid w:val="001B793C"/>
    <w:rsid w:val="001D1CE2"/>
    <w:rsid w:val="001D5AC3"/>
    <w:rsid w:val="001D6807"/>
    <w:rsid w:val="0020108A"/>
    <w:rsid w:val="00212253"/>
    <w:rsid w:val="00235CA0"/>
    <w:rsid w:val="002411A3"/>
    <w:rsid w:val="00244A29"/>
    <w:rsid w:val="00245B0E"/>
    <w:rsid w:val="00261876"/>
    <w:rsid w:val="0026269B"/>
    <w:rsid w:val="002669DB"/>
    <w:rsid w:val="00273BA9"/>
    <w:rsid w:val="002901BB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86040"/>
    <w:rsid w:val="00394029"/>
    <w:rsid w:val="003A31D7"/>
    <w:rsid w:val="003A7E69"/>
    <w:rsid w:val="003B1D59"/>
    <w:rsid w:val="003B309C"/>
    <w:rsid w:val="003D120B"/>
    <w:rsid w:val="003D4B80"/>
    <w:rsid w:val="003E048B"/>
    <w:rsid w:val="003E2178"/>
    <w:rsid w:val="003F77E2"/>
    <w:rsid w:val="00444085"/>
    <w:rsid w:val="00466537"/>
    <w:rsid w:val="00492354"/>
    <w:rsid w:val="004A4D71"/>
    <w:rsid w:val="004B22F6"/>
    <w:rsid w:val="004B444C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76430"/>
    <w:rsid w:val="005840EB"/>
    <w:rsid w:val="00587157"/>
    <w:rsid w:val="00595F7F"/>
    <w:rsid w:val="005963DE"/>
    <w:rsid w:val="005A00B1"/>
    <w:rsid w:val="005A0994"/>
    <w:rsid w:val="005E6787"/>
    <w:rsid w:val="005F2559"/>
    <w:rsid w:val="005F5EC9"/>
    <w:rsid w:val="005F6BCC"/>
    <w:rsid w:val="0060202A"/>
    <w:rsid w:val="00610A30"/>
    <w:rsid w:val="00612ABF"/>
    <w:rsid w:val="006245DA"/>
    <w:rsid w:val="006409AE"/>
    <w:rsid w:val="006558FE"/>
    <w:rsid w:val="00657219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A55A2"/>
    <w:rsid w:val="006A6653"/>
    <w:rsid w:val="006B0EC4"/>
    <w:rsid w:val="006B3F82"/>
    <w:rsid w:val="006C30D9"/>
    <w:rsid w:val="006C4581"/>
    <w:rsid w:val="006D0C35"/>
    <w:rsid w:val="006D4B90"/>
    <w:rsid w:val="006D64AE"/>
    <w:rsid w:val="006F2626"/>
    <w:rsid w:val="006F529B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D517A"/>
    <w:rsid w:val="007E323C"/>
    <w:rsid w:val="00801507"/>
    <w:rsid w:val="00802B5B"/>
    <w:rsid w:val="00811794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53D5"/>
    <w:rsid w:val="008D7475"/>
    <w:rsid w:val="008E766D"/>
    <w:rsid w:val="008F0A38"/>
    <w:rsid w:val="009072D1"/>
    <w:rsid w:val="0092343A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C5921"/>
    <w:rsid w:val="009D3082"/>
    <w:rsid w:val="009D508B"/>
    <w:rsid w:val="009D5788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54F36"/>
    <w:rsid w:val="00A76F36"/>
    <w:rsid w:val="00A9010E"/>
    <w:rsid w:val="00A940EF"/>
    <w:rsid w:val="00A9726D"/>
    <w:rsid w:val="00AE301A"/>
    <w:rsid w:val="00AF1EDD"/>
    <w:rsid w:val="00AF22F8"/>
    <w:rsid w:val="00AF4452"/>
    <w:rsid w:val="00B01DA6"/>
    <w:rsid w:val="00B22FDE"/>
    <w:rsid w:val="00B32D4B"/>
    <w:rsid w:val="00B402B9"/>
    <w:rsid w:val="00B41828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76C"/>
    <w:rsid w:val="00C27C1A"/>
    <w:rsid w:val="00C33CD3"/>
    <w:rsid w:val="00C362F2"/>
    <w:rsid w:val="00C36F18"/>
    <w:rsid w:val="00C40BE4"/>
    <w:rsid w:val="00C41DE3"/>
    <w:rsid w:val="00C47206"/>
    <w:rsid w:val="00CA6394"/>
    <w:rsid w:val="00CB70AD"/>
    <w:rsid w:val="00CD0451"/>
    <w:rsid w:val="00CD1B92"/>
    <w:rsid w:val="00CE5528"/>
    <w:rsid w:val="00CF4F6E"/>
    <w:rsid w:val="00D058BA"/>
    <w:rsid w:val="00D21D63"/>
    <w:rsid w:val="00D22169"/>
    <w:rsid w:val="00D235D0"/>
    <w:rsid w:val="00D311C5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0D28"/>
    <w:rsid w:val="00E41182"/>
    <w:rsid w:val="00E4361D"/>
    <w:rsid w:val="00E54F17"/>
    <w:rsid w:val="00E65451"/>
    <w:rsid w:val="00E67097"/>
    <w:rsid w:val="00E902EA"/>
    <w:rsid w:val="00E94A05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EF418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60C1"/>
    <w:rsid w:val="00FA4D66"/>
    <w:rsid w:val="00FB0432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  <w15:docId w15:val="{5F722993-7268-4E8A-AC60-209905F8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A630276B3E4889A445DCEF6E93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D0DE9-2DCF-4D64-A8FF-920DFED69448}"/>
      </w:docPartPr>
      <w:docPartBody>
        <w:p w:rsidR="00407E51" w:rsidRDefault="00E40317" w:rsidP="00E40317">
          <w:pPr>
            <w:pStyle w:val="41A630276B3E4889A445DCEF6E938C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958B4169941E0B28CAD9A0468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B9A1-68D9-495D-B537-036374BE36FE}"/>
      </w:docPartPr>
      <w:docPartBody>
        <w:p w:rsidR="00407E51" w:rsidRDefault="00E40317" w:rsidP="00E40317">
          <w:pPr>
            <w:pStyle w:val="99A958B4169941E0B28CAD9A046852F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3E0529F60D428A91A7808B1242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D496-B05B-45E8-AE3E-DB61B1E564C4}"/>
      </w:docPartPr>
      <w:docPartBody>
        <w:p w:rsidR="00407E51" w:rsidRDefault="00E40317" w:rsidP="00E40317">
          <w:pPr>
            <w:pStyle w:val="9F3E0529F60D428A91A7808B1242F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61DA9FE13734B6EBD629D739C6A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C3E0-0C68-41C4-ADF0-5A372E4466B0}"/>
      </w:docPartPr>
      <w:docPartBody>
        <w:p w:rsidR="00407E51" w:rsidRDefault="00E40317" w:rsidP="00E40317">
          <w:pPr>
            <w:pStyle w:val="A61DA9FE13734B6EBD629D739C6AC0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3BD4FA133048BA9CEA700A8BDEE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C120F-D399-4CBC-A73E-586CC03743C9}"/>
      </w:docPartPr>
      <w:docPartBody>
        <w:p w:rsidR="00407E51" w:rsidRDefault="00E40317" w:rsidP="00E40317">
          <w:pPr>
            <w:pStyle w:val="E83BD4FA133048BA9CEA700A8BDEEF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6294DC1C549DA81894F6760D6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8868-1F9D-48C8-B27F-8A69464A4161}"/>
      </w:docPartPr>
      <w:docPartBody>
        <w:p w:rsidR="00407E51" w:rsidRDefault="00E40317" w:rsidP="00E40317">
          <w:pPr>
            <w:pStyle w:val="FC66294DC1C549DA81894F6760D6FC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1B144FFBC9459D90A72D131BC3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CFBE-AE8B-45EC-ACDB-2C82A832466E}"/>
      </w:docPartPr>
      <w:docPartBody>
        <w:p w:rsidR="00407E51" w:rsidRDefault="00E40317" w:rsidP="00E40317">
          <w:pPr>
            <w:pStyle w:val="DD1B144FFBC9459D90A72D131BC3A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0B8FE6C24C4E90AC5F8F27D3AD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5083-CD6F-4AD9-8AE6-694E119A0B06}"/>
      </w:docPartPr>
      <w:docPartBody>
        <w:p w:rsidR="00407E51" w:rsidRDefault="00E40317" w:rsidP="00E40317">
          <w:pPr>
            <w:pStyle w:val="520B8FE6C24C4E90AC5F8F27D3AD06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449F185BBC48D4AEA5650325B1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A9CB0-64B6-4DF2-96B7-FD0DA6FA326B}"/>
      </w:docPartPr>
      <w:docPartBody>
        <w:p w:rsidR="00407E51" w:rsidRDefault="00E40317" w:rsidP="00E40317">
          <w:pPr>
            <w:pStyle w:val="8C449F185BBC48D4AEA5650325B13DC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1C1193DC6145F9AB567C9BE0E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F4D1-B5E5-49BD-BB03-4952E8662463}"/>
      </w:docPartPr>
      <w:docPartBody>
        <w:p w:rsidR="00407E51" w:rsidRDefault="00E40317" w:rsidP="00E40317">
          <w:pPr>
            <w:pStyle w:val="291C1193DC6145F9AB567C9BE0E565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CDEFBA84145F4BC67941F242DE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90BE-67E0-434B-9212-1F906C66381C}"/>
      </w:docPartPr>
      <w:docPartBody>
        <w:p w:rsidR="00000000" w:rsidRDefault="009328D4" w:rsidP="009328D4">
          <w:pPr>
            <w:pStyle w:val="101CDEFBA84145F4BC67941F242DEA4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164C7"/>
    <w:rsid w:val="001D7977"/>
    <w:rsid w:val="00204ED9"/>
    <w:rsid w:val="00244A29"/>
    <w:rsid w:val="00281485"/>
    <w:rsid w:val="002B7F8A"/>
    <w:rsid w:val="002F0F34"/>
    <w:rsid w:val="002F139C"/>
    <w:rsid w:val="003B309C"/>
    <w:rsid w:val="003E26DF"/>
    <w:rsid w:val="004034A5"/>
    <w:rsid w:val="00407E51"/>
    <w:rsid w:val="004108E8"/>
    <w:rsid w:val="00480818"/>
    <w:rsid w:val="004B444C"/>
    <w:rsid w:val="0051491F"/>
    <w:rsid w:val="005C4D9B"/>
    <w:rsid w:val="006A55A2"/>
    <w:rsid w:val="006B4C0D"/>
    <w:rsid w:val="006D7424"/>
    <w:rsid w:val="00783AFA"/>
    <w:rsid w:val="00811794"/>
    <w:rsid w:val="0085216E"/>
    <w:rsid w:val="00897DB2"/>
    <w:rsid w:val="008B60E9"/>
    <w:rsid w:val="008D456B"/>
    <w:rsid w:val="009077E4"/>
    <w:rsid w:val="0092343A"/>
    <w:rsid w:val="00930259"/>
    <w:rsid w:val="009328D4"/>
    <w:rsid w:val="009645F4"/>
    <w:rsid w:val="009D5788"/>
    <w:rsid w:val="00A04450"/>
    <w:rsid w:val="00A54F36"/>
    <w:rsid w:val="00A67A1B"/>
    <w:rsid w:val="00A97C90"/>
    <w:rsid w:val="00AE0DFF"/>
    <w:rsid w:val="00AE301A"/>
    <w:rsid w:val="00B237BA"/>
    <w:rsid w:val="00B41828"/>
    <w:rsid w:val="00B45A5A"/>
    <w:rsid w:val="00B56AF6"/>
    <w:rsid w:val="00B84D80"/>
    <w:rsid w:val="00CA47F2"/>
    <w:rsid w:val="00D02EF7"/>
    <w:rsid w:val="00D05ADC"/>
    <w:rsid w:val="00D72C86"/>
    <w:rsid w:val="00DD6A2E"/>
    <w:rsid w:val="00DE7FE7"/>
    <w:rsid w:val="00E40317"/>
    <w:rsid w:val="00E45027"/>
    <w:rsid w:val="00E75C1C"/>
    <w:rsid w:val="00E94A05"/>
    <w:rsid w:val="00EC693E"/>
    <w:rsid w:val="00EF4187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8D4"/>
    <w:rPr>
      <w:color w:val="808080"/>
    </w:rPr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A61977B96F8142538D1AB4A17207B026">
    <w:name w:val="A61977B96F8142538D1AB4A17207B026"/>
    <w:rsid w:val="006D7424"/>
  </w:style>
  <w:style w:type="paragraph" w:customStyle="1" w:styleId="41A630276B3E4889A445DCEF6E938CF4">
    <w:name w:val="41A630276B3E4889A445DCEF6E938CF4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958B4169941E0B28CAD9A046852FB">
    <w:name w:val="99A958B4169941E0B28CAD9A046852F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3E0529F60D428A91A7808B1242F250">
    <w:name w:val="9F3E0529F60D428A91A7808B1242F250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1DA9FE13734B6EBD629D739C6AC0D9">
    <w:name w:val="A61DA9FE13734B6EBD629D739C6AC0D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3BD4FA133048BA9CEA700A8BDEEF1B">
    <w:name w:val="E83BD4FA133048BA9CEA700A8BDEEF1B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66294DC1C549DA81894F6760D6FC78">
    <w:name w:val="FC66294DC1C549DA81894F6760D6FC78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1B144FFBC9459D90A72D131BC3A659">
    <w:name w:val="DD1B144FFBC9459D90A72D131BC3A659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0B8FE6C24C4E90AC5F8F27D3AD06C1">
    <w:name w:val="520B8FE6C24C4E90AC5F8F27D3AD06C1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449F185BBC48D4AEA5650325B13DC5">
    <w:name w:val="8C449F185BBC48D4AEA5650325B13DC5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C1193DC6145F9AB567C9BE0E565FC">
    <w:name w:val="291C1193DC6145F9AB567C9BE0E565FC"/>
    <w:rsid w:val="00E4031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DDF73A06A848E4AEA6432560FBEBEF">
    <w:name w:val="A5DDF73A06A848E4AEA6432560FBEBEF"/>
    <w:rsid w:val="00DD6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4B997BD807442EBA82152C2D8CB494">
    <w:name w:val="674B997BD807442EBA82152C2D8CB494"/>
    <w:rsid w:val="009328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1CDEFBA84145F4BC67941F242DEA40">
    <w:name w:val="101CDEFBA84145F4BC67941F242DEA40"/>
    <w:rsid w:val="009328D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I S Z _ N e t W e i g h t L b l > I S Z _ N e t W e i g h t L b l < / I S Z _ N e t W e i g h t L b l >  
         < I S Z _ P i c k T i c k e t L b l > I S Z _ P i c k T i c k e t L b l < / I S Z _ P i c k T i c k e t L b l >  
         < I S Z _ T o t a l N e t W e i g h t L b l > I S Z _ T o t a l N e t W e i g h t L b l < / I S Z _ T o t a l N e t W e i g h t L b l >  
     < / L a b e l s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S Z _ N e t W e i g h t _ L i n e > I S Z _ N e t W e i g h t _ L i n e < / I S Z _ N e t W e i g h t _ L i n e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I S Z _ T o t a l _ N e t _ W e i g h t > I S Z _ T o t a l _ N e t _ W e i g h t < / I S Z _ T o t a l _ N e t _ W e i g h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Bryce Andrisen</cp:lastModifiedBy>
  <cp:revision>10</cp:revision>
  <dcterms:created xsi:type="dcterms:W3CDTF">2019-02-20T13:01:00Z</dcterms:created>
  <dcterms:modified xsi:type="dcterms:W3CDTF">2025-08-11T14:48:00Z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